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F97" w:rsidRPr="003415F0" w:rsidRDefault="00ED2C61">
      <w:pPr>
        <w:pStyle w:val="Section"/>
        <w:rPr>
          <w:b/>
          <w:bCs/>
          <w:i/>
          <w:iCs/>
          <w:sz w:val="8"/>
          <w:szCs w:val="8"/>
        </w:rPr>
      </w:pPr>
      <w:r>
        <w:rPr>
          <w:sz w:val="8"/>
          <w:szCs w:val="8"/>
          <w:lang w:eastAsia="en-US" w:bidi="th-TH"/>
        </w:rPr>
        <w:pict>
          <v:group id="_x0000_s1240" style="position:absolute;margin-left:405.9pt;margin-top:-71.2pt;width:110.1pt;height:831.6pt;z-index:-251528192" coordorigin="9695,-305" coordsize="2202,16632" o:regroupid="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1" type="#_x0000_t32" style="position:absolute;left:9695;top:-289;width:0;height:16106;mso-height-percent:1020;mso-left-percent:790;mso-top-percent:-20;mso-position-horizontal-relative:page;mso-position-vertical-relative:page;mso-height-percent:1020;mso-left-percent:790;mso-top-percent:-20;mso-width-relative:right-margin-area" o:connectortype="straight" strokecolor="#feceae [1300]" strokeweight="2.25pt"/>
            <v:group id="_x0000_s1242" style="position:absolute;left:10048;top:-305;width:1849;height:16632" coordorigin="10055,-317" coordsize="1849,16632">
              <v:rect id="_x0000_s1243" style="position:absolute;left:10314;top:-317;width:1512;height:16632;mso-height-percent:1050;mso-left-percent:855;mso-top-percent:-20;mso-position-horizontal-relative:margin;mso-position-vertical-relative:page;mso-height-percent:1050;mso-left-percent:855;mso-top-percent:-20" fillcolor="#fe8637 [3204]" stroked="f" strokecolor="#bfb675">
                <v:fill color2="#feb686 [1940]" rotate="t" angle="-90" focusposition="1" focussize="" type="gradient"/>
              </v:rect>
              <v:shape id="_x0000_s1244" type="#_x0000_t32" style="position:absolute;left:11904;top:-294;width:0;height:16585;mso-height-percent:1050;mso-left-percent:1000;mso-top-percent:-20;mso-position-horizontal-relative:margin;mso-position-vertical-relative:page;mso-height-percent:1050;mso-left-percent:1000;mso-top-percent:-20;mso-width-relative:right-margin-area" o:connectortype="straight" strokecolor="#fe8637 [3204]" strokeweight="2.25pt"/>
              <v:shape id="_x0000_s1245" type="#_x0000_t32" style="position:absolute;left:10198;top:-271;width:0;height:16540;mso-height-percent:1050;mso-left-percent:840;mso-top-percent:-20;mso-position-horizontal-relative:margin;mso-position-vertical-relative:page;mso-height-percent:1050;mso-left-percent:840;mso-top-percent:-20;mso-width-relative:right-margin-area" o:connectortype="straight" strokecolor="#feceae [1300]" strokeweight="4.5pt"/>
              <v:shape id="_x0000_s1246" type="#_x0000_t32" style="position:absolute;left:10055;top:-306;width:0;height:16610;mso-height-percent:1050;mso-left-percent:830;mso-top-percent:-20;mso-position-horizontal-relative:margin;mso-position-vertical-relative:page;mso-height-percent:1050;mso-left-percent:830;mso-top-percent:-20;mso-width-relative:right-margin-area" o:connectortype="straight" strokecolor="#feb686 [1940]" strokeweight="1pt"/>
            </v:group>
          </v:group>
        </w:pict>
      </w:r>
      <w:r w:rsidR="00C66422" w:rsidRPr="00C66422">
        <w:rPr>
          <w:sz w:val="8"/>
          <w:szCs w:val="8"/>
        </w:rPr>
        <w:pict>
          <v:rect id="_x0000_s1236" style="position:absolute;margin-left:502.3pt;margin-top:0;width:90pt;height:11in;z-index:251783168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36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93399992"/>
                    <w:placeholder>
                      <w:docPart w:val="4599D1DBE562412688A53BBEB290E07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04F97" w:rsidRDefault="007777E5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cs="Angsana New" w:hint="cs"/>
                          <w:caps/>
                          <w:color w:val="FFFFFF" w:themeColor="background1"/>
                          <w:sz w:val="44"/>
                          <w:szCs w:val="44"/>
                          <w:lang w:bidi="th-TH"/>
                        </w:rPr>
                        <w:t>VMTest</w:t>
                      </w:r>
                    </w:p>
                  </w:sdtContent>
                </w:sdt>
                <w:p w:rsidR="00E04F97" w:rsidRDefault="00C66422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93399993"/>
                      <w:placeholder>
                        <w:docPart w:val="4482B18704B2475E966528ABDC18B8E9"/>
                      </w:placeholder>
                      <w:temporary/>
                      <w:showingPlcHdr/>
                      <w:text/>
                    </w:sdtPr>
                    <w:sdtContent>
                      <w:r w:rsidR="0084584C">
                        <w:rPr>
                          <w:color w:val="FFFFFF" w:themeColor="background1"/>
                          <w:sz w:val="22"/>
                          <w:szCs w:val="22"/>
                        </w:rPr>
                        <w:t>[Type your address]</w:t>
                      </w:r>
                    </w:sdtContent>
                  </w:sdt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93399994"/>
                      <w:placeholder>
                        <w:docPart w:val="94F0588341434B5AB772A92E42F6B280"/>
                      </w:placeholder>
                      <w:temporary/>
                      <w:showingPlcHdr/>
                      <w:text/>
                    </w:sdtPr>
                    <w:sdtContent>
                      <w:r w:rsidR="0084584C">
                        <w:rPr>
                          <w:color w:val="FFFFFF" w:themeColor="background1"/>
                        </w:rPr>
                        <w:t>[Type your phone number]</w:t>
                      </w:r>
                    </w:sdtContent>
                  </w:sdt>
                  <w:r w:rsidR="0084584C">
                    <w:rPr>
                      <w:color w:val="FFFFFF" w:themeColor="background1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93399995"/>
                      <w:placeholder>
                        <w:docPart w:val="46EF455393904E8E87039D73DE46670C"/>
                      </w:placeholder>
                      <w:temporary/>
                      <w:showingPlcHdr/>
                      <w:text/>
                    </w:sdtPr>
                    <w:sdtContent>
                      <w:r w:rsidR="0084584C">
                        <w:rPr>
                          <w:color w:val="FFFFFF" w:themeColor="background1"/>
                        </w:rPr>
                        <w:t>[Type your e-mail address]</w:t>
                      </w:r>
                    </w:sdtContent>
                  </w:sdt>
                  <w:r w:rsidR="0084584C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C66422" w:rsidRPr="00C66422">
        <w:rPr>
          <w:sz w:val="8"/>
          <w:szCs w:val="8"/>
        </w:rPr>
        <w:pict>
          <v:rect id="_x0000_s1248" style="position:absolute;margin-left:502.3pt;margin-top:0;width:90pt;height:11in;z-index:251787264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48" inset="3.6pt,54pt,3.6pt,180pt">
              <w:txbxContent>
                <w:p w:rsidR="00E04F97" w:rsidRDefault="007777E5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Using iUnittest Library</w:t>
                  </w:r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September 2010 Release</w:t>
                  </w:r>
                  <w:r w:rsidR="0084584C">
                    <w:rPr>
                      <w:color w:val="FFFFFF" w:themeColor="background1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by Prazit ® Jitmanozot</w:t>
                  </w:r>
                  <w:r w:rsidR="0084584C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C66422" w:rsidRPr="00C66422">
        <w:rPr>
          <w:noProof w:val="0"/>
          <w:sz w:val="8"/>
          <w:szCs w:val="8"/>
        </w:rPr>
        <w:pict>
          <v:oval id="_x0000_s1238" style="position:absolute;margin-left:294.35pt;margin-top:542.25pt;width:186.2pt;height:183.3pt;flip:x;z-index:251785216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C66422" w:rsidRPr="00C66422">
        <w:rPr>
          <w:noProof w:val="0"/>
          <w:sz w:val="8"/>
          <w:szCs w:val="8"/>
        </w:rPr>
        <w:pict>
          <v:oval id="_x0000_s1226" style="position:absolute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p w:rsidR="00E04F97" w:rsidRPr="00541311" w:rsidRDefault="00C66422" w:rsidP="00541311">
      <w:pPr>
        <w:pStyle w:val="Section"/>
        <w:rPr>
          <w:rFonts w:cs="Angsana New"/>
          <w:b/>
          <w:bCs/>
          <w:i/>
          <w:iCs/>
          <w:sz w:val="38"/>
          <w:szCs w:val="72"/>
          <w:lang w:bidi="th-TH"/>
        </w:rPr>
      </w:pPr>
      <w:r w:rsidRPr="00C66422">
        <w:rPr>
          <w:b/>
          <w:bCs/>
          <w:i/>
          <w:iCs/>
          <w:noProof w:val="0"/>
          <w:sz w:val="38"/>
          <w:szCs w:val="38"/>
        </w:rPr>
        <w:pict>
          <v:oval id="_x0000_s1187" style="position:absolute;margin-left:294.35pt;margin-top:542.25pt;width:186.2pt;height:183.3pt;flip:x;z-index:25177395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66422">
        <w:rPr>
          <w:b/>
          <w:bCs/>
          <w:i/>
          <w:iCs/>
          <w:noProof w:val="0"/>
          <w:sz w:val="38"/>
          <w:szCs w:val="38"/>
        </w:rPr>
        <w:pict>
          <v:oval id="_x0000_s1177" style="position:absolute;margin-left:294.35pt;margin-top:542.25pt;width:186.2pt;height:183.3pt;flip:x;z-index:25177088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66422">
        <w:rPr>
          <w:b/>
          <w:bCs/>
          <w:i/>
          <w:iCs/>
          <w:noProof w:val="0"/>
          <w:sz w:val="38"/>
          <w:szCs w:val="38"/>
        </w:rPr>
        <w:pict>
          <v:oval id="_x0000_s1153" style="position:absolute;margin-left:294.35pt;margin-top:542.25pt;width:186.2pt;height:183.3pt;flip:x;z-index:25176166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66422">
        <w:rPr>
          <w:b/>
          <w:bCs/>
          <w:i/>
          <w:iCs/>
          <w:noProof w:val="0"/>
          <w:sz w:val="38"/>
          <w:szCs w:val="38"/>
        </w:rPr>
        <w:pict>
          <v:oval id="_x0000_s1102" style="position:absolute;margin-left:294.35pt;margin-top:542.25pt;width:186.2pt;height:183.3pt;flip:x;z-index:25175859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66422">
        <w:rPr>
          <w:b/>
          <w:bCs/>
          <w:i/>
          <w:iCs/>
          <w:noProof w:val="0"/>
          <w:sz w:val="38"/>
          <w:szCs w:val="38"/>
        </w:rPr>
        <w:pict>
          <v:oval id="_x0000_s1100" style="position:absolute;margin-left:294.35pt;margin-top:542.25pt;width:186.2pt;height:183.3pt;flip:x;z-index:25175552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8B431A">
        <w:rPr>
          <w:rFonts w:cs="Angsana New"/>
          <w:b/>
          <w:bCs/>
          <w:i/>
          <w:iCs/>
          <w:sz w:val="38"/>
          <w:szCs w:val="72"/>
          <w:lang w:bidi="th-TH"/>
        </w:rPr>
        <w:t>Contents</w:t>
      </w:r>
    </w:p>
    <w:p w:rsidR="00E21C7C" w:rsidRDefault="00E21C7C">
      <w:pPr>
        <w:rPr>
          <w:rFonts w:cstheme="minorBidi"/>
          <w:b/>
          <w:bCs/>
          <w:sz w:val="24"/>
          <w:szCs w:val="32"/>
          <w:lang w:bidi="th-TH"/>
        </w:rPr>
      </w:pPr>
    </w:p>
    <w:p w:rsidR="00E21C7C" w:rsidRDefault="00E21C7C">
      <w:pPr>
        <w:rPr>
          <w:rFonts w:cstheme="minorBidi"/>
          <w:b/>
          <w:bCs/>
          <w:sz w:val="24"/>
          <w:szCs w:val="32"/>
          <w:lang w:bidi="th-TH"/>
        </w:rPr>
      </w:pPr>
      <w:r>
        <w:rPr>
          <w:rFonts w:cstheme="minorBidi"/>
          <w:b/>
          <w:bCs/>
          <w:sz w:val="24"/>
          <w:szCs w:val="32"/>
          <w:lang w:bidi="th-TH"/>
        </w:rPr>
        <w:t>Knowledge Base</w:t>
      </w:r>
    </w:p>
    <w:p w:rsidR="00E21C7C" w:rsidRPr="00E21C7C" w:rsidRDefault="00E21C7C" w:rsidP="00E21C7C">
      <w:pPr>
        <w:rPr>
          <w:rFonts w:cstheme="minorBidi"/>
          <w:sz w:val="24"/>
          <w:szCs w:val="32"/>
          <w:lang w:bidi="th-TH"/>
        </w:rPr>
      </w:pPr>
      <w:r w:rsidRPr="00E21C7C">
        <w:rPr>
          <w:rFonts w:cstheme="minorBidi"/>
          <w:sz w:val="24"/>
          <w:szCs w:val="32"/>
          <w:lang w:bidi="th-TH"/>
        </w:rPr>
        <w:tab/>
      </w:r>
      <w:r>
        <w:rPr>
          <w:rFonts w:cstheme="minorBidi"/>
          <w:sz w:val="24"/>
          <w:szCs w:val="32"/>
          <w:lang w:bidi="th-TH"/>
        </w:rPr>
        <w:t>What is XMLConfig</w:t>
      </w:r>
      <w:r w:rsidR="007B6CC2">
        <w:rPr>
          <w:rFonts w:cstheme="minorBidi"/>
          <w:sz w:val="24"/>
          <w:szCs w:val="32"/>
          <w:lang w:bidi="th-TH"/>
        </w:rPr>
        <w:t>Service</w:t>
      </w:r>
    </w:p>
    <w:p w:rsidR="00E21C7C" w:rsidRPr="00E21C7C" w:rsidRDefault="00E21C7C" w:rsidP="00E21C7C">
      <w:pPr>
        <w:rPr>
          <w:rFonts w:cstheme="minorBidi"/>
          <w:sz w:val="24"/>
          <w:szCs w:val="32"/>
          <w:lang w:bidi="th-TH"/>
        </w:rPr>
      </w:pPr>
      <w:r w:rsidRPr="00E21C7C">
        <w:rPr>
          <w:rFonts w:cstheme="minorBidi"/>
          <w:sz w:val="24"/>
          <w:szCs w:val="32"/>
          <w:lang w:bidi="th-TH"/>
        </w:rPr>
        <w:tab/>
      </w:r>
      <w:r>
        <w:rPr>
          <w:rFonts w:cstheme="minorBidi"/>
          <w:sz w:val="24"/>
          <w:szCs w:val="32"/>
          <w:lang w:bidi="th-TH"/>
        </w:rPr>
        <w:t xml:space="preserve">What is </w:t>
      </w:r>
      <w:r w:rsidRPr="00E21C7C">
        <w:rPr>
          <w:rFonts w:cstheme="minorBidi"/>
          <w:sz w:val="24"/>
          <w:szCs w:val="32"/>
          <w:lang w:bidi="th-TH"/>
        </w:rPr>
        <w:t>ConfigCode</w:t>
      </w:r>
    </w:p>
    <w:p w:rsidR="00E21C7C" w:rsidRDefault="00E21C7C">
      <w:pPr>
        <w:rPr>
          <w:rFonts w:cstheme="minorBidi"/>
          <w:sz w:val="24"/>
          <w:szCs w:val="32"/>
          <w:lang w:bidi="th-TH"/>
        </w:rPr>
      </w:pPr>
      <w:r w:rsidRPr="00E21C7C">
        <w:rPr>
          <w:rFonts w:cstheme="minorBidi"/>
          <w:sz w:val="24"/>
          <w:szCs w:val="32"/>
          <w:lang w:bidi="th-TH"/>
        </w:rPr>
        <w:tab/>
      </w:r>
      <w:r w:rsidR="002B6703">
        <w:rPr>
          <w:rFonts w:cstheme="minorBidi"/>
          <w:sz w:val="24"/>
          <w:szCs w:val="32"/>
          <w:lang w:bidi="th-TH"/>
        </w:rPr>
        <w:t>Create your</w:t>
      </w:r>
      <w:r>
        <w:rPr>
          <w:rFonts w:cstheme="minorBidi"/>
          <w:sz w:val="24"/>
          <w:szCs w:val="32"/>
          <w:lang w:bidi="th-TH"/>
        </w:rPr>
        <w:t xml:space="preserve"> ConfigCode</w:t>
      </w:r>
    </w:p>
    <w:p w:rsidR="002B6703" w:rsidRPr="00E21C7C" w:rsidRDefault="002B6703" w:rsidP="002B6703">
      <w:pPr>
        <w:rPr>
          <w:rFonts w:cstheme="minorBidi"/>
          <w:sz w:val="24"/>
          <w:szCs w:val="32"/>
          <w:lang w:bidi="th-TH"/>
        </w:rPr>
      </w:pPr>
      <w:r>
        <w:rPr>
          <w:rFonts w:cstheme="minorBidi"/>
          <w:sz w:val="24"/>
          <w:szCs w:val="32"/>
          <w:lang w:bidi="th-TH"/>
        </w:rPr>
        <w:tab/>
        <w:t>using XMLConfigService</w:t>
      </w:r>
    </w:p>
    <w:p w:rsidR="00E21C7C" w:rsidRDefault="00E21C7C">
      <w:pPr>
        <w:rPr>
          <w:rFonts w:cstheme="minorBidi"/>
          <w:b/>
          <w:bCs/>
          <w:sz w:val="24"/>
          <w:szCs w:val="32"/>
          <w:lang w:bidi="th-TH"/>
        </w:rPr>
      </w:pPr>
    </w:p>
    <w:p w:rsidR="00BE2FEB" w:rsidRPr="002C739A" w:rsidRDefault="00C66422">
      <w:pPr>
        <w:rPr>
          <w:rFonts w:cstheme="minorBidi" w:hint="cs"/>
          <w:b/>
          <w:bCs/>
          <w:sz w:val="24"/>
          <w:szCs w:val="32"/>
          <w:cs/>
          <w:lang w:bidi="th-TH"/>
        </w:rPr>
      </w:pPr>
      <w:r w:rsidRPr="00C66422">
        <w:rPr>
          <w:b/>
          <w:bCs/>
          <w:noProof/>
          <w:sz w:val="24"/>
          <w:szCs w:val="28"/>
        </w:rPr>
        <w:pict>
          <v:oval id="_x0000_s1205" style="position:absolute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66422">
        <w:rPr>
          <w:b/>
          <w:bCs/>
          <w:noProof/>
          <w:sz w:val="24"/>
          <w:szCs w:val="28"/>
        </w:rPr>
        <w:pict>
          <v:oval id="_x0000_s1204" style="position:absolute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1E50FD">
        <w:rPr>
          <w:rFonts w:cstheme="minorBidi"/>
          <w:b/>
          <w:bCs/>
          <w:sz w:val="24"/>
          <w:szCs w:val="32"/>
          <w:lang w:bidi="th-TH"/>
        </w:rPr>
        <w:t>Function Reference</w:t>
      </w:r>
      <w:r w:rsidR="008B431A">
        <w:rPr>
          <w:rFonts w:cstheme="minorBidi"/>
          <w:b/>
          <w:bCs/>
          <w:sz w:val="24"/>
          <w:szCs w:val="32"/>
          <w:lang w:bidi="th-TH"/>
        </w:rPr>
        <w:t>s</w:t>
      </w:r>
    </w:p>
    <w:p w:rsidR="001E50FD" w:rsidRDefault="00390404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</w:r>
      <w:r w:rsidR="001E50FD">
        <w:rPr>
          <w:rFonts w:cstheme="minorBidi"/>
          <w:sz w:val="24"/>
          <w:szCs w:val="32"/>
          <w:lang w:bidi="th-TH"/>
        </w:rPr>
        <w:t>SetDebugLog</w:t>
      </w:r>
    </w:p>
    <w:p w:rsidR="00E21C7C" w:rsidRDefault="00E21C7C" w:rsidP="001E50FD">
      <w:pPr>
        <w:ind w:firstLine="720"/>
        <w:rPr>
          <w:rFonts w:cstheme="minorBidi"/>
          <w:sz w:val="24"/>
          <w:szCs w:val="32"/>
          <w:lang w:bidi="th-TH"/>
        </w:rPr>
      </w:pPr>
      <w:r>
        <w:rPr>
          <w:rFonts w:cstheme="minorBidi"/>
          <w:sz w:val="24"/>
          <w:szCs w:val="32"/>
          <w:lang w:bidi="th-TH"/>
        </w:rPr>
        <w:t>LoadXML</w:t>
      </w:r>
    </w:p>
    <w:p w:rsidR="00E21C7C" w:rsidRDefault="00E21C7C" w:rsidP="001E50FD">
      <w:pPr>
        <w:ind w:firstLine="720"/>
        <w:rPr>
          <w:rFonts w:cstheme="minorBidi"/>
          <w:sz w:val="24"/>
          <w:szCs w:val="32"/>
          <w:lang w:bidi="th-TH"/>
        </w:rPr>
      </w:pPr>
      <w:r>
        <w:rPr>
          <w:rFonts w:cstheme="minorBidi"/>
          <w:sz w:val="24"/>
          <w:szCs w:val="32"/>
          <w:lang w:bidi="th-TH"/>
        </w:rPr>
        <w:t>GetDataStore</w:t>
      </w:r>
    </w:p>
    <w:p w:rsidR="00E21C7C" w:rsidRDefault="00E21C7C" w:rsidP="001E50FD">
      <w:pPr>
        <w:ind w:firstLine="720"/>
        <w:rPr>
          <w:rFonts w:cstheme="minorBidi"/>
          <w:sz w:val="24"/>
          <w:szCs w:val="32"/>
          <w:lang w:bidi="th-TH"/>
        </w:rPr>
      </w:pPr>
      <w:r>
        <w:rPr>
          <w:rFonts w:cstheme="minorBidi"/>
          <w:sz w:val="24"/>
          <w:szCs w:val="32"/>
          <w:lang w:bidi="th-TH"/>
        </w:rPr>
        <w:t>GetXML</w:t>
      </w:r>
    </w:p>
    <w:p w:rsidR="00E21C7C" w:rsidRDefault="00E21C7C" w:rsidP="001E50FD">
      <w:pPr>
        <w:ind w:firstLine="720"/>
        <w:rPr>
          <w:rFonts w:cstheme="minorBidi"/>
          <w:sz w:val="24"/>
          <w:szCs w:val="32"/>
          <w:lang w:bidi="th-TH"/>
        </w:rPr>
      </w:pPr>
      <w:r>
        <w:rPr>
          <w:rFonts w:cstheme="minorBidi"/>
          <w:sz w:val="24"/>
          <w:szCs w:val="32"/>
          <w:lang w:bidi="th-TH"/>
        </w:rPr>
        <w:t>GetDataObject</w:t>
      </w:r>
    </w:p>
    <w:p w:rsidR="00BE2FEB" w:rsidRPr="00BE2FEB" w:rsidRDefault="00ED2C61" w:rsidP="002B6703">
      <w:pPr>
        <w:spacing w:after="200"/>
        <w:contextualSpacing w:val="0"/>
        <w:rPr>
          <w:rFonts w:ascii="CordiaUPC" w:hAnsi="CordiaUPC" w:cs="CordiaUPC"/>
          <w:sz w:val="24"/>
          <w:szCs w:val="32"/>
          <w:lang w:bidi="th-TH"/>
        </w:rPr>
      </w:pPr>
      <w:r>
        <w:rPr>
          <w:rFonts w:cstheme="minorBidi"/>
          <w:noProof/>
          <w:lang w:eastAsia="en-US" w:bidi="th-TH"/>
        </w:rPr>
        <w:pict>
          <v:oval id="_x0000_s1247" style="position:absolute;margin-left:93.35pt;margin-top:595.55pt;width:86.85pt;height:84.35pt;z-index:-251527168;mso-position-horizontal-relative:page;mso-position-vertical-relative:page" o:regroupid="7" fillcolor="#fe8637 [3204]" strokecolor="#fe8637 [3204]" strokeweight="3pt">
            <v:stroke linestyle="thinThin"/>
          </v:oval>
        </w:pict>
      </w:r>
      <w:r w:rsidR="002C739A">
        <w:rPr>
          <w:rFonts w:cstheme="minorBidi"/>
          <w:cs/>
          <w:lang w:bidi="th-TH"/>
        </w:rPr>
        <w:br w:type="page"/>
      </w:r>
    </w:p>
    <w:sectPr w:rsidR="00BE2FEB" w:rsidRPr="00BE2FEB" w:rsidSect="00E04F97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DD8" w:rsidRDefault="00EE0DD8">
      <w:r>
        <w:separator/>
      </w:r>
    </w:p>
  </w:endnote>
  <w:endnote w:type="continuationSeparator" w:id="0">
    <w:p w:rsidR="00EE0DD8" w:rsidRDefault="00EE0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F97" w:rsidRDefault="0084584C">
    <w:pPr>
      <w:pStyle w:val="Footer"/>
    </w:pPr>
    <w:r>
      <w:ptab w:relativeTo="margin" w:alignment="right" w:leader="none"/>
    </w:r>
    <w:fldSimple w:instr=" PAGE ">
      <w:r w:rsidR="007824EC">
        <w:rPr>
          <w:noProof/>
        </w:rPr>
        <w:t>2</w:t>
      </w:r>
    </w:fldSimple>
    <w:r>
      <w:t xml:space="preserve"> </w:t>
    </w:r>
    <w:r w:rsidR="00C66422">
      <w:pict>
        <v:oval id="_x0000_s34824" style="width:7.2pt;height:7.2pt;flip:x;mso-position-horizontal-relative:char;mso-position-vertical-relative:line" filled="f" fillcolor="#ff7d26" strokecolor="#ff7d26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DD8" w:rsidRDefault="00EE0DD8">
      <w:r>
        <w:separator/>
      </w:r>
    </w:p>
  </w:footnote>
  <w:footnote w:type="continuationSeparator" w:id="0">
    <w:p w:rsidR="00EE0DD8" w:rsidRDefault="00EE0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F97" w:rsidRDefault="0084584C">
    <w:pPr>
      <w:pStyle w:val="Header"/>
    </w:pPr>
    <w:r>
      <w:ptab w:relativeTo="margin" w:alignment="right" w:leader="none"/>
    </w:r>
    <w:sdt>
      <w:sdtPr>
        <w:rPr>
          <w:color w:val="auto"/>
        </w:rPr>
        <w:id w:val="80127134"/>
        <w:placeholder>
          <w:docPart w:val="642D274E9531400EA4BCC7B8D617E80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0-09-16T00:00:00Z">
          <w:dateFormat w:val="M/d/yyyy"/>
          <w:lid w:val="en-US"/>
          <w:storeMappedDataAs w:val="dateTime"/>
          <w:calendar w:val="gregorian"/>
        </w:date>
      </w:sdtPr>
      <w:sdtContent>
        <w:r w:rsidR="00573319">
          <w:t>9/16/2010</w:t>
        </w:r>
      </w:sdtContent>
    </w:sdt>
    <w:r w:rsidR="00C66422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2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9C464AD"/>
    <w:multiLevelType w:val="hybridMultilevel"/>
    <w:tmpl w:val="9C96C3CE"/>
    <w:lvl w:ilvl="0" w:tplc="1564FC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3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5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10"/>
  </w:num>
  <w:num w:numId="7">
    <w:abstractNumId w:val="21"/>
  </w:num>
  <w:num w:numId="8">
    <w:abstractNumId w:val="18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2"/>
  </w:num>
  <w:num w:numId="23">
    <w:abstractNumId w:val="16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38914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34"/>
      <o:rules v:ext="edit">
        <o:r id="V:Rule2" type="connector" idref="#_x0000_s3482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</w:compat>
  <w:rsids>
    <w:rsidRoot w:val="003415F0"/>
    <w:rsid w:val="0000796A"/>
    <w:rsid w:val="000847BA"/>
    <w:rsid w:val="000F1236"/>
    <w:rsid w:val="001E50FD"/>
    <w:rsid w:val="0020308C"/>
    <w:rsid w:val="0027022D"/>
    <w:rsid w:val="00291B93"/>
    <w:rsid w:val="002B6703"/>
    <w:rsid w:val="002C739A"/>
    <w:rsid w:val="003415F0"/>
    <w:rsid w:val="00390404"/>
    <w:rsid w:val="003B4B23"/>
    <w:rsid w:val="0040100F"/>
    <w:rsid w:val="0041190F"/>
    <w:rsid w:val="00541311"/>
    <w:rsid w:val="00570495"/>
    <w:rsid w:val="00573319"/>
    <w:rsid w:val="007777E5"/>
    <w:rsid w:val="007824EC"/>
    <w:rsid w:val="007B6CC2"/>
    <w:rsid w:val="007E4406"/>
    <w:rsid w:val="0084584C"/>
    <w:rsid w:val="0086473E"/>
    <w:rsid w:val="008B431A"/>
    <w:rsid w:val="008E7BA4"/>
    <w:rsid w:val="008F369E"/>
    <w:rsid w:val="00A17029"/>
    <w:rsid w:val="00A31F91"/>
    <w:rsid w:val="00B137F2"/>
    <w:rsid w:val="00BE2FEB"/>
    <w:rsid w:val="00C2454D"/>
    <w:rsid w:val="00C66422"/>
    <w:rsid w:val="00CB4146"/>
    <w:rsid w:val="00D409A3"/>
    <w:rsid w:val="00D451E2"/>
    <w:rsid w:val="00E04F97"/>
    <w:rsid w:val="00E21C7C"/>
    <w:rsid w:val="00EB6A8F"/>
    <w:rsid w:val="00ED2C61"/>
    <w:rsid w:val="00EE0DD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1"/>
      <o:rules v:ext="edit">
        <o:r id="V:Rule5" type="connector" idref="#_x0000_s1245"/>
        <o:r id="V:Rule6" type="connector" idref="#_x0000_s1241"/>
        <o:r id="V:Rule7" type="connector" idref="#_x0000_s1246"/>
        <o:r id="V:Rule8" type="connector" idref="#_x0000_s1244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F97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04F97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04F97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04F97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04F97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04F97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04F97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04F97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04F97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04F97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04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04F97"/>
    <w:pPr>
      <w:ind w:left="720"/>
    </w:pPr>
  </w:style>
  <w:style w:type="paragraph" w:customStyle="1" w:styleId="Section">
    <w:name w:val="Section"/>
    <w:basedOn w:val="Normal"/>
    <w:uiPriority w:val="2"/>
    <w:qFormat/>
    <w:rsid w:val="00E04F97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04F97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04F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F97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04F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F97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04F97"/>
    <w:rPr>
      <w:b/>
      <w:bCs/>
    </w:rPr>
  </w:style>
  <w:style w:type="character" w:styleId="BookTitle">
    <w:name w:val="Book Title"/>
    <w:basedOn w:val="DefaultParagraphFont"/>
    <w:uiPriority w:val="13"/>
    <w:qFormat/>
    <w:rsid w:val="00E04F97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04F97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04F97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97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97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97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97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97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97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97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97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04F97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04F97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97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04F97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04F97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04F97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04F97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F97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04F97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04F97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04F97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4F97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04F97"/>
    <w:pPr>
      <w:numPr>
        <w:numId w:val="9"/>
      </w:numPr>
    </w:pPr>
  </w:style>
  <w:style w:type="numbering" w:customStyle="1" w:styleId="BulletedList">
    <w:name w:val="Bulleted List"/>
    <w:uiPriority w:val="99"/>
    <w:rsid w:val="00E04F97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97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04F97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04F97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04F97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04F97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04F97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04F97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04F97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04F97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04F97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04F97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04F97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04F97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unhideWhenUsed/>
    <w:qFormat/>
    <w:rsid w:val="00291B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2D274E9531400EA4BCC7B8D617E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E452-50BF-4A29-86B7-5625D6B6E4BA}"/>
      </w:docPartPr>
      <w:docPartBody>
        <w:p w:rsidR="00425C1E" w:rsidRDefault="00C05788">
          <w:pPr>
            <w:pStyle w:val="642D274E9531400EA4BCC7B8D617E80E"/>
          </w:pPr>
          <w:r>
            <w:rPr>
              <w:sz w:val="16"/>
              <w:szCs w:val="16"/>
            </w:rPr>
            <w:t>[Pick the date]</w:t>
          </w:r>
        </w:p>
      </w:docPartBody>
    </w:docPart>
    <w:docPart>
      <w:docPartPr>
        <w:name w:val="4599D1DBE562412688A53BBEB290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870F6-F1AD-4C01-9168-3B37F1F72EFF}"/>
      </w:docPartPr>
      <w:docPartBody>
        <w:p w:rsidR="00425C1E" w:rsidRDefault="00C05788">
          <w:pPr>
            <w:pStyle w:val="4599D1DBE562412688A53BBEB290E07E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  <w:docPart>
      <w:docPartPr>
        <w:name w:val="4482B18704B2475E966528ABDC18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EE10-15ED-48B2-88F6-D07BCBBA3D67}"/>
      </w:docPartPr>
      <w:docPartBody>
        <w:p w:rsidR="00425C1E" w:rsidRDefault="00C05788">
          <w:pPr>
            <w:pStyle w:val="4482B18704B2475E966528ABDC18B8E9"/>
          </w:pPr>
          <w:r>
            <w:rPr>
              <w:color w:val="FFFFFF" w:themeColor="background1"/>
            </w:rPr>
            <w:t>[Type your address]</w:t>
          </w:r>
        </w:p>
      </w:docPartBody>
    </w:docPart>
    <w:docPart>
      <w:docPartPr>
        <w:name w:val="94F0588341434B5AB772A92E42F6B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4793-7BD2-46D4-A8E9-027CEF35E89A}"/>
      </w:docPartPr>
      <w:docPartBody>
        <w:p w:rsidR="00425C1E" w:rsidRDefault="00C05788">
          <w:pPr>
            <w:pStyle w:val="94F0588341434B5AB772A92E42F6B280"/>
          </w:pPr>
          <w:r>
            <w:t>[Type your phone number]</w:t>
          </w:r>
        </w:p>
      </w:docPartBody>
    </w:docPart>
    <w:docPart>
      <w:docPartPr>
        <w:name w:val="46EF455393904E8E87039D73DE466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CD97-B1C7-49A3-A615-7518D3595A25}"/>
      </w:docPartPr>
      <w:docPartBody>
        <w:p w:rsidR="00425C1E" w:rsidRDefault="00C05788">
          <w:pPr>
            <w:pStyle w:val="46EF455393904E8E87039D73DE46670C"/>
          </w:pPr>
          <w:r>
            <w:rPr>
              <w:color w:val="FFFFFF" w:themeColor="background1"/>
            </w:rP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970D2E"/>
    <w:rsid w:val="00425C1E"/>
    <w:rsid w:val="00970D2E"/>
    <w:rsid w:val="00C0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4E8F21B2C4FD9A2688040B927399A">
    <w:name w:val="7974E8F21B2C4FD9A2688040B927399A"/>
    <w:rsid w:val="00425C1E"/>
  </w:style>
  <w:style w:type="paragraph" w:customStyle="1" w:styleId="E189CB041F4143F38C91003E585D663E">
    <w:name w:val="E189CB041F4143F38C91003E585D663E"/>
    <w:rsid w:val="00425C1E"/>
  </w:style>
  <w:style w:type="paragraph" w:customStyle="1" w:styleId="722AD18B2CD14D76947A416F34857ED7">
    <w:name w:val="722AD18B2CD14D76947A416F34857ED7"/>
    <w:rsid w:val="00425C1E"/>
  </w:style>
  <w:style w:type="paragraph" w:customStyle="1" w:styleId="07AF292AD5E24501BF9E7349C452BDD8">
    <w:name w:val="07AF292AD5E24501BF9E7349C452BDD8"/>
    <w:rsid w:val="00425C1E"/>
  </w:style>
  <w:style w:type="paragraph" w:customStyle="1" w:styleId="46CD3AD528AC4B03BEC89C83A5ECC978">
    <w:name w:val="46CD3AD528AC4B03BEC89C83A5ECC978"/>
    <w:rsid w:val="00425C1E"/>
  </w:style>
  <w:style w:type="paragraph" w:customStyle="1" w:styleId="2B719A907B7D44AD900CBC42322FC405">
    <w:name w:val="2B719A907B7D44AD900CBC42322FC405"/>
    <w:rsid w:val="00425C1E"/>
  </w:style>
  <w:style w:type="paragraph" w:customStyle="1" w:styleId="26FFE197BAAA439EBE27ED07B0433084">
    <w:name w:val="26FFE197BAAA439EBE27ED07B0433084"/>
    <w:rsid w:val="00425C1E"/>
  </w:style>
  <w:style w:type="paragraph" w:customStyle="1" w:styleId="C5CB4B7ECAB048089C76C28331E08087">
    <w:name w:val="C5CB4B7ECAB048089C76C28331E08087"/>
    <w:rsid w:val="00425C1E"/>
  </w:style>
  <w:style w:type="paragraph" w:customStyle="1" w:styleId="E71D3BE0627D47088AA6CA608C41F01C">
    <w:name w:val="E71D3BE0627D47088AA6CA608C41F01C"/>
    <w:rsid w:val="00425C1E"/>
  </w:style>
  <w:style w:type="paragraph" w:customStyle="1" w:styleId="642D274E9531400EA4BCC7B8D617E80E">
    <w:name w:val="642D274E9531400EA4BCC7B8D617E80E"/>
    <w:rsid w:val="00425C1E"/>
  </w:style>
  <w:style w:type="paragraph" w:customStyle="1" w:styleId="4599D1DBE562412688A53BBEB290E07E">
    <w:name w:val="4599D1DBE562412688A53BBEB290E07E"/>
    <w:rsid w:val="00425C1E"/>
  </w:style>
  <w:style w:type="paragraph" w:customStyle="1" w:styleId="4482B18704B2475E966528ABDC18B8E9">
    <w:name w:val="4482B18704B2475E966528ABDC18B8E9"/>
    <w:rsid w:val="00425C1E"/>
  </w:style>
  <w:style w:type="paragraph" w:customStyle="1" w:styleId="94F0588341434B5AB772A92E42F6B280">
    <w:name w:val="94F0588341434B5AB772A92E42F6B280"/>
    <w:rsid w:val="00425C1E"/>
  </w:style>
  <w:style w:type="paragraph" w:customStyle="1" w:styleId="46EF455393904E8E87039D73DE46670C">
    <w:name w:val="46EF455393904E8E87039D73DE46670C"/>
    <w:rsid w:val="00425C1E"/>
  </w:style>
  <w:style w:type="paragraph" w:customStyle="1" w:styleId="8F718A2392F247E688204E982BB614A3">
    <w:name w:val="8F718A2392F247E688204E982BB614A3"/>
    <w:rsid w:val="00425C1E"/>
  </w:style>
  <w:style w:type="paragraph" w:customStyle="1" w:styleId="292F328230EB431E9DCA074ACA82DE59">
    <w:name w:val="292F328230EB431E9DCA074ACA82DE59"/>
    <w:rsid w:val="00425C1E"/>
  </w:style>
  <w:style w:type="paragraph" w:customStyle="1" w:styleId="52101D1BD98646BCAEEB29248A42AAC8">
    <w:name w:val="52101D1BD98646BCAEEB29248A42AAC8"/>
    <w:rsid w:val="00425C1E"/>
  </w:style>
  <w:style w:type="paragraph" w:customStyle="1" w:styleId="F857323DF25A4880A35A8BB31F4DE4E8">
    <w:name w:val="F857323DF25A4880A35A8BB31F4DE4E8"/>
    <w:rsid w:val="00425C1E"/>
  </w:style>
  <w:style w:type="paragraph" w:customStyle="1" w:styleId="5DFE6A16205D44B5A7A4C85500F40859">
    <w:name w:val="5DFE6A16205D44B5A7A4C85500F40859"/>
    <w:rsid w:val="00970D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2010-09-16T00:00:00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677B48B8-8658-409B-835E-F16A3119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2434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TechnologiesTest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VMTest</dc:creator>
  <cp:lastModifiedBy>VMTest</cp:lastModifiedBy>
  <cp:revision>7</cp:revision>
  <dcterms:created xsi:type="dcterms:W3CDTF">2010-09-18T10:47:00Z</dcterms:created>
  <dcterms:modified xsi:type="dcterms:W3CDTF">2010-09-20T03:19:00Z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